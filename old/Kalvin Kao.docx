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2CCC9" w14:textId="1409FA82" w:rsidR="00165BAF" w:rsidRPr="00CF5F58" w:rsidRDefault="00CF5F58" w:rsidP="00CF5F58">
      <w:pPr>
        <w:pStyle w:val="ContactInf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F5F58">
        <w:rPr>
          <w:rFonts w:asciiTheme="majorHAnsi" w:hAnsiTheme="majorHAnsi" w:cstheme="majorHAnsi"/>
          <w:b/>
          <w:bCs/>
          <w:sz w:val="28"/>
          <w:szCs w:val="28"/>
        </w:rPr>
        <w:t>Kalvin Kao</w:t>
      </w:r>
    </w:p>
    <w:p w14:paraId="1B0277ED" w14:textId="125E6A14" w:rsidR="00CF5F58" w:rsidRDefault="00CF5F58" w:rsidP="00CF5F58">
      <w:pPr>
        <w:pStyle w:val="ContactInfo"/>
        <w:jc w:val="center"/>
      </w:pPr>
      <w:r>
        <w:t xml:space="preserve">Toronto, ON | (647) 470-0415 | </w:t>
      </w:r>
      <w:hyperlink r:id="rId7" w:history="1">
        <w:r w:rsidRPr="00A72B36">
          <w:rPr>
            <w:rStyle w:val="Hyperlink"/>
          </w:rPr>
          <w:t>kalvin.kao@hotmail.com</w:t>
        </w:r>
      </w:hyperlink>
      <w:r>
        <w:t xml:space="preserve"> | </w:t>
      </w:r>
      <w:hyperlink r:id="rId8" w:history="1">
        <w:r w:rsidRPr="00A72B36">
          <w:rPr>
            <w:rStyle w:val="Hyperlink"/>
          </w:rPr>
          <w:t>https://kalvink.github.io</w:t>
        </w:r>
      </w:hyperlink>
    </w:p>
    <w:p w14:paraId="2AC490E0" w14:textId="77777777" w:rsidR="00165BAF" w:rsidRDefault="0095646F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232BD0B5729A42DFBF936AC2919A96A6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00148EB1" w14:textId="77777777" w:rsidTr="005C0355">
        <w:tc>
          <w:tcPr>
            <w:tcW w:w="8640" w:type="dxa"/>
          </w:tcPr>
          <w:sdt>
            <w:sdtPr>
              <w:alias w:val="Enter summary of experience:"/>
              <w:tag w:val="Enter summary of experience:"/>
              <w:id w:val="1706062771"/>
              <w:placeholder>
                <w:docPart w:val="50248BB665654E4481B0788338A36EE0"/>
              </w:placeholder>
              <w:temporary/>
              <w:showingPlcHdr/>
              <w15:appearance w15:val="hidden"/>
            </w:sdtPr>
            <w:sdtEndPr/>
            <w:sdtContent>
              <w:p w14:paraId="51F6B1EC" w14:textId="77777777" w:rsidR="00033380" w:rsidRDefault="00033380" w:rsidP="00033380">
                <w:r w:rsidRPr="00A84E65">
                  <w:t>More than 7 years programming and application development experience.</w:t>
                </w:r>
              </w:p>
            </w:sdtContent>
          </w:sdt>
        </w:tc>
      </w:tr>
    </w:tbl>
    <w:p w14:paraId="2FB2DB9E" w14:textId="77777777" w:rsidR="00033380" w:rsidRPr="00033380" w:rsidRDefault="0095646F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FF47933F107F430684F9BCAD330B6B2B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7BA00288" w14:textId="77777777" w:rsidR="00033380" w:rsidRPr="00116379" w:rsidRDefault="0095646F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3E437958433641A1838AC4DDF349A773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448E037B" w14:textId="509CBFC1" w:rsidR="00033380" w:rsidRPr="00116379" w:rsidRDefault="00CF5F58" w:rsidP="00033380">
      <w:pPr>
        <w:pStyle w:val="ListParagraph"/>
      </w:pPr>
      <w:r>
        <w:t>Proficient in: Java, HTML, CSS</w:t>
      </w:r>
    </w:p>
    <w:p w14:paraId="17286B10" w14:textId="24E1090C" w:rsidR="00033380" w:rsidRDefault="00CF5F58" w:rsidP="00033380">
      <w:pPr>
        <w:pStyle w:val="ListParagraph"/>
      </w:pPr>
      <w:r>
        <w:t>Familiar with: Python, C#, JavaScript</w:t>
      </w:r>
    </w:p>
    <w:p w14:paraId="6CED6ED1" w14:textId="1ABC775C" w:rsidR="00CF5F58" w:rsidRPr="00CF5F58" w:rsidRDefault="0095646F" w:rsidP="00CF5F58">
      <w:pPr>
        <w:pStyle w:val="Heading2"/>
      </w:pPr>
      <w:sdt>
        <w:sdtPr>
          <w:alias w:val="Software:"/>
          <w:tag w:val="Software:"/>
          <w:id w:val="-169031688"/>
          <w:placeholder>
            <w:docPart w:val="EFF11AEF8CC64F3B8EC9A9BA1A0A7FAD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20FADCEC" w14:textId="0B7B1FD3" w:rsidR="00CF5F58" w:rsidRDefault="00CF5F58" w:rsidP="00CF5F58">
      <w:pPr>
        <w:pStyle w:val="ListParagraph"/>
      </w:pPr>
      <w:r>
        <w:t>Tools: Android Studio, GitHub</w:t>
      </w:r>
    </w:p>
    <w:p w14:paraId="53F20871" w14:textId="5E2733CB" w:rsidR="00033380" w:rsidRDefault="00CF5F58" w:rsidP="00CF5F58">
      <w:pPr>
        <w:pStyle w:val="ListParagraph"/>
      </w:pPr>
      <w:r>
        <w:t>Database: Microsoft SQL Server</w:t>
      </w:r>
    </w:p>
    <w:p w14:paraId="073AC3ED" w14:textId="77777777" w:rsidR="00033380" w:rsidRDefault="0095646F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57A773DFFD8D46978388D719C3AE883F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162863A2" w14:textId="77777777" w:rsidTr="005C0355">
        <w:trPr>
          <w:trHeight w:val="216"/>
        </w:trPr>
        <w:tc>
          <w:tcPr>
            <w:tcW w:w="6427" w:type="dxa"/>
          </w:tcPr>
          <w:p w14:paraId="747B0BA6" w14:textId="7A3C4B06" w:rsidR="00300698" w:rsidRPr="00DE7766" w:rsidRDefault="00E4599C" w:rsidP="007D5AB6">
            <w:pPr>
              <w:pStyle w:val="Heading2"/>
            </w:pPr>
            <w:r>
              <w:t>Freelance Developer</w:t>
            </w:r>
          </w:p>
        </w:tc>
        <w:tc>
          <w:tcPr>
            <w:tcW w:w="2213" w:type="dxa"/>
          </w:tcPr>
          <w:p w14:paraId="2F7AD41F" w14:textId="1EB8F317" w:rsidR="00300698" w:rsidRPr="00DE7766" w:rsidRDefault="00CB07F0" w:rsidP="00CB07F0">
            <w:pPr>
              <w:pStyle w:val="Dates"/>
              <w:numPr>
                <w:ilvl w:val="0"/>
                <w:numId w:val="21"/>
              </w:numPr>
              <w:jc w:val="center"/>
            </w:pPr>
            <w:r>
              <w:t xml:space="preserve"> - present</w:t>
            </w:r>
          </w:p>
        </w:tc>
      </w:tr>
    </w:tbl>
    <w:p w14:paraId="26830470" w14:textId="3250D692" w:rsidR="00033380" w:rsidRPr="00D97489" w:rsidRDefault="00E4599C" w:rsidP="00033380">
      <w:pPr>
        <w:pStyle w:val="Location"/>
      </w:pPr>
      <w:r>
        <w:t>Kalvin Kao</w:t>
      </w:r>
    </w:p>
    <w:sdt>
      <w:sdtPr>
        <w:alias w:val="Enter roles or responsibility 1:"/>
        <w:tag w:val="Enter roles or responsibility 1:"/>
        <w:id w:val="891391825"/>
        <w:placeholder>
          <w:docPart w:val="4BFF57F08F69412E996BD2F2956D5852"/>
        </w:placeholder>
        <w:temporary/>
        <w:showingPlcHdr/>
        <w15:appearance w15:val="hidden"/>
      </w:sdtPr>
      <w:sdtEndPr/>
      <w:sdtContent>
        <w:p w14:paraId="0B4DF437" w14:textId="77777777" w:rsidR="00033380" w:rsidRPr="0010077D" w:rsidRDefault="00033380" w:rsidP="00033380">
          <w:pPr>
            <w:pStyle w:val="ListParagraph"/>
          </w:pPr>
          <w:r w:rsidRPr="00D4662D">
            <w:t>Primary responsibilities include design and development of server code.</w:t>
          </w:r>
        </w:p>
      </w:sdtContent>
    </w:sdt>
    <w:sdt>
      <w:sdtPr>
        <w:alias w:val="Enter roles or responsibility 2:"/>
        <w:tag w:val="Enter roles or responsibility 2:"/>
        <w:id w:val="1891684974"/>
        <w:placeholder>
          <w:docPart w:val="5816E9F0F3904DCC9E6B4C506F0F0EDF"/>
        </w:placeholder>
        <w:temporary/>
        <w:showingPlcHdr/>
        <w15:appearance w15:val="hidden"/>
      </w:sdtPr>
      <w:sdtEndPr/>
      <w:sdtContent>
        <w:p w14:paraId="489E85F2" w14:textId="77777777" w:rsidR="00033380" w:rsidRPr="0010077D" w:rsidRDefault="00033380" w:rsidP="00033380">
          <w:pPr>
            <w:pStyle w:val="ListParagraph"/>
          </w:pPr>
          <w:r w:rsidRPr="00D4662D">
            <w:t>Developed and tested new financial reporting system using Visual Basic.</w:t>
          </w:r>
        </w:p>
      </w:sdtContent>
    </w:sdt>
    <w:sdt>
      <w:sdtPr>
        <w:alias w:val="Enter roles or responsibility 3:"/>
        <w:tag w:val="Enter roles or responsibility 3:"/>
        <w:id w:val="954222626"/>
        <w:placeholder>
          <w:docPart w:val="A18D8AA66E194AE1ADD26563BA47BCB1"/>
        </w:placeholder>
        <w:temporary/>
        <w:showingPlcHdr/>
        <w15:appearance w15:val="hidden"/>
      </w:sdtPr>
      <w:sdtEndPr/>
      <w:sdtContent>
        <w:p w14:paraId="048575F3" w14:textId="77777777" w:rsidR="00300698" w:rsidRDefault="00033380" w:rsidP="00300698">
          <w:pPr>
            <w:pStyle w:val="ListParagraph"/>
          </w:pPr>
          <w:r w:rsidRPr="00D4662D">
            <w:t>Performed Y2K modifications on existing financial software.</w:t>
          </w:r>
        </w:p>
      </w:sdtContent>
    </w:sdt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3D0040D6" w14:textId="77777777" w:rsidTr="005C0355">
        <w:trPr>
          <w:trHeight w:val="216"/>
        </w:trPr>
        <w:tc>
          <w:tcPr>
            <w:tcW w:w="6427" w:type="dxa"/>
          </w:tcPr>
          <w:p w14:paraId="0F0AA760" w14:textId="6CB27B9A" w:rsidR="00300698" w:rsidRPr="00DE7766" w:rsidRDefault="00E4599C" w:rsidP="00A25C5F">
            <w:pPr>
              <w:pStyle w:val="Heading2"/>
            </w:pPr>
            <w:r>
              <w:t>Developer</w:t>
            </w:r>
          </w:p>
        </w:tc>
        <w:tc>
          <w:tcPr>
            <w:tcW w:w="2213" w:type="dxa"/>
          </w:tcPr>
          <w:p w14:paraId="26C3B4EA" w14:textId="7526E4D5" w:rsidR="00300698" w:rsidRPr="00DE7766" w:rsidRDefault="00CB07F0" w:rsidP="00A25C5F">
            <w:pPr>
              <w:pStyle w:val="Dates"/>
            </w:pPr>
            <w:r>
              <w:t>Nov 2018 – April 2019</w:t>
            </w:r>
          </w:p>
        </w:tc>
      </w:tr>
    </w:tbl>
    <w:p w14:paraId="4DC424B0" w14:textId="6877DBAF" w:rsidR="00300698" w:rsidRPr="00D97489" w:rsidRDefault="00E4599C" w:rsidP="00300698">
      <w:pPr>
        <w:pStyle w:val="Location"/>
      </w:pPr>
      <w:r>
        <w:t>TD Canada Trust</w:t>
      </w:r>
    </w:p>
    <w:p w14:paraId="78C050B2" w14:textId="00FF082B" w:rsidR="00300698" w:rsidRPr="0010077D" w:rsidRDefault="00CB07F0" w:rsidP="00300698">
      <w:pPr>
        <w:pStyle w:val="ListParagraph"/>
      </w:pPr>
      <w:r>
        <w:t>Primary responsibilities include extracting data through JSON API calls.</w:t>
      </w:r>
    </w:p>
    <w:p w14:paraId="04E4B7ED" w14:textId="4414DEA9" w:rsidR="00300698" w:rsidRPr="0010077D" w:rsidRDefault="00CB07F0" w:rsidP="00300698">
      <w:pPr>
        <w:pStyle w:val="ListParagraph"/>
      </w:pPr>
      <w:r>
        <w:t>Implemented Python algorithms to reformat the data and insert into MSSQL Server database.</w:t>
      </w:r>
    </w:p>
    <w:p w14:paraId="32D8F992" w14:textId="2647A7D3" w:rsidR="00930C01" w:rsidRDefault="00930C01" w:rsidP="00930C01">
      <w:pPr>
        <w:pStyle w:val="ListParagraph"/>
      </w:pPr>
      <w:r>
        <w:t>Coded website to connect to an existing Java backend API.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FA49BCA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5E5A5044" w14:textId="38B5C580" w:rsidR="00300698" w:rsidRPr="00D97489" w:rsidRDefault="00E4599C" w:rsidP="007D5AB6">
            <w:pPr>
              <w:pStyle w:val="Heading2"/>
            </w:pPr>
            <w:r>
              <w:t>Java Consultant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9C61872" w14:textId="4B5BF707" w:rsidR="00300698" w:rsidRPr="00D97489" w:rsidRDefault="00E4599C" w:rsidP="006962EF">
            <w:pPr>
              <w:pStyle w:val="Dates"/>
            </w:pPr>
            <w:r>
              <w:t>Mar 2018 – May 2019</w:t>
            </w:r>
          </w:p>
        </w:tc>
      </w:tr>
    </w:tbl>
    <w:p w14:paraId="78F96E12" w14:textId="073CD3F5" w:rsidR="00300698" w:rsidRDefault="00E4599C" w:rsidP="00300698">
      <w:pPr>
        <w:pStyle w:val="Location"/>
        <w:rPr>
          <w:i w:val="0"/>
        </w:rPr>
      </w:pPr>
      <w:r>
        <w:t>FDM Group</w:t>
      </w:r>
    </w:p>
    <w:sdt>
      <w:sdtPr>
        <w:alias w:val="Enter roles or responsibility 1:"/>
        <w:tag w:val="Enter roles or responsibility 1:"/>
        <w:id w:val="-1296137850"/>
        <w:placeholder>
          <w:docPart w:val="4087042D721D4401B36AC91FD193B577"/>
        </w:placeholder>
        <w:temporary/>
        <w:showingPlcHdr/>
        <w15:appearance w15:val="hidden"/>
      </w:sdtPr>
      <w:sdtEndPr/>
      <w:sdtContent>
        <w:p w14:paraId="140092A4" w14:textId="77777777" w:rsidR="00300698" w:rsidRPr="00D4662D" w:rsidRDefault="00300698" w:rsidP="00300698">
          <w:pPr>
            <w:pStyle w:val="ListParagraph"/>
          </w:pPr>
          <w:r w:rsidRPr="00D4662D">
            <w:t xml:space="preserve">Provided object-oriented design, programming and implementation support to the customer </w:t>
          </w:r>
          <w:r>
            <w:t>billing system, written in C++.</w:t>
          </w:r>
        </w:p>
      </w:sdtContent>
    </w:sdt>
    <w:sdt>
      <w:sdtPr>
        <w:alias w:val="Enter roles or responsibility 2:"/>
        <w:tag w:val="Enter roles or responsibility 2:"/>
        <w:id w:val="1280141589"/>
        <w:placeholder>
          <w:docPart w:val="EB30CA8590F944D999A94BFAF088DF8E"/>
        </w:placeholder>
        <w:temporary/>
        <w:showingPlcHdr/>
        <w15:appearance w15:val="hidden"/>
      </w:sdtPr>
      <w:sdtEndPr/>
      <w:sdtContent>
        <w:p w14:paraId="750658D8" w14:textId="77777777" w:rsidR="00300698" w:rsidRPr="00D4662D" w:rsidRDefault="00300698" w:rsidP="00300698">
          <w:pPr>
            <w:pStyle w:val="ListParagraph"/>
          </w:pPr>
          <w:r w:rsidRPr="00D4662D">
            <w:t>Prepared test plans and data, and user documentation for customer billing system.</w:t>
          </w:r>
        </w:p>
      </w:sdtContent>
    </w:sdt>
    <w:sdt>
      <w:sdtPr>
        <w:alias w:val="Enter roles or responsibility 3:"/>
        <w:tag w:val="Enter roles or responsibility 3:"/>
        <w:id w:val="-1774696893"/>
        <w:placeholder>
          <w:docPart w:val="1F11C2D087CE4066AD54B3CEEFD257A9"/>
        </w:placeholder>
        <w:temporary/>
        <w:showingPlcHdr/>
        <w15:appearance w15:val="hidden"/>
      </w:sdtPr>
      <w:sdtEndPr/>
      <w:sdtContent>
        <w:p w14:paraId="0F8B4A50" w14:textId="77777777" w:rsidR="00300698" w:rsidRDefault="00300698" w:rsidP="00300698">
          <w:pPr>
            <w:pStyle w:val="ListParagraph"/>
          </w:pPr>
          <w:r w:rsidRPr="00D4662D">
            <w:t>Problem-solved hardware issues with fault-tolerant hard drives.</w:t>
          </w:r>
        </w:p>
      </w:sdtContent>
    </w:sdt>
    <w:p w14:paraId="6DAE8BA4" w14:textId="77777777" w:rsidR="00300698" w:rsidRDefault="0095646F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26F7073EEF204C29A2FA9D5379799748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413B8BDA" w14:textId="77777777" w:rsidTr="005C0355">
        <w:trPr>
          <w:trHeight w:val="216"/>
        </w:trPr>
        <w:tc>
          <w:tcPr>
            <w:tcW w:w="6485" w:type="dxa"/>
          </w:tcPr>
          <w:p w14:paraId="5C3015B4" w14:textId="2758C54F" w:rsidR="00300698" w:rsidRDefault="00E4599C" w:rsidP="007D5AB6">
            <w:pPr>
              <w:pStyle w:val="Heading2"/>
            </w:pPr>
            <w:r>
              <w:t>York University</w:t>
            </w:r>
          </w:p>
          <w:p w14:paraId="3BBD6F6F" w14:textId="535427F7" w:rsidR="00D3324E" w:rsidRDefault="00E4599C" w:rsidP="00AA1ACB">
            <w:pPr>
              <w:pStyle w:val="Location"/>
            </w:pPr>
            <w:r>
              <w:t>Toronto, ON</w:t>
            </w:r>
          </w:p>
          <w:p w14:paraId="6D68D561" w14:textId="5DC6C3C1" w:rsidR="00AA1ACB" w:rsidRPr="00AA1ACB" w:rsidRDefault="00E4599C" w:rsidP="00D3324E">
            <w:pPr>
              <w:pStyle w:val="ListParagraph"/>
            </w:pPr>
            <w:r>
              <w:t>Bachelor’s in Information Technology</w:t>
            </w:r>
          </w:p>
        </w:tc>
        <w:tc>
          <w:tcPr>
            <w:tcW w:w="2155" w:type="dxa"/>
          </w:tcPr>
          <w:p w14:paraId="69CEE532" w14:textId="63D7C99D" w:rsidR="00300698" w:rsidRPr="006962EF" w:rsidRDefault="00E4599C" w:rsidP="006962EF">
            <w:pPr>
              <w:pStyle w:val="Dates"/>
            </w:pPr>
            <w:r>
              <w:t>2017</w:t>
            </w:r>
          </w:p>
        </w:tc>
      </w:tr>
    </w:tbl>
    <w:p w14:paraId="2470F81F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DBF37" w14:textId="77777777" w:rsidR="00CF5F58" w:rsidRDefault="00CF5F58" w:rsidP="00580C51">
      <w:pPr>
        <w:spacing w:before="0" w:after="0" w:line="240" w:lineRule="auto"/>
      </w:pPr>
      <w:r>
        <w:separator/>
      </w:r>
    </w:p>
  </w:endnote>
  <w:endnote w:type="continuationSeparator" w:id="0">
    <w:p w14:paraId="0E37E260" w14:textId="77777777" w:rsidR="00CF5F58" w:rsidRDefault="00CF5F58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B9382" w14:textId="77777777" w:rsidR="00CF5F58" w:rsidRDefault="00CF5F58" w:rsidP="00580C51">
      <w:pPr>
        <w:spacing w:before="0" w:after="0" w:line="240" w:lineRule="auto"/>
      </w:pPr>
      <w:r>
        <w:separator/>
      </w:r>
    </w:p>
  </w:footnote>
  <w:footnote w:type="continuationSeparator" w:id="0">
    <w:p w14:paraId="0A8E878A" w14:textId="77777777" w:rsidR="00CF5F58" w:rsidRDefault="00CF5F58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3263C"/>
    <w:multiLevelType w:val="hybridMultilevel"/>
    <w:tmpl w:val="C090E8E2"/>
    <w:lvl w:ilvl="0" w:tplc="5FC47B3A">
      <w:start w:val="2017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BA31FDF"/>
    <w:multiLevelType w:val="hybridMultilevel"/>
    <w:tmpl w:val="33B61E7E"/>
    <w:lvl w:ilvl="0" w:tplc="DCAC3060">
      <w:start w:val="64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58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F5303"/>
    <w:rsid w:val="0041118B"/>
    <w:rsid w:val="004D6619"/>
    <w:rsid w:val="00557584"/>
    <w:rsid w:val="00580C51"/>
    <w:rsid w:val="005C0355"/>
    <w:rsid w:val="005C5D33"/>
    <w:rsid w:val="00607EA7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30C01"/>
    <w:rsid w:val="00942976"/>
    <w:rsid w:val="009548CA"/>
    <w:rsid w:val="0095646F"/>
    <w:rsid w:val="00987217"/>
    <w:rsid w:val="00A07D6A"/>
    <w:rsid w:val="00A84E65"/>
    <w:rsid w:val="00AA1ACB"/>
    <w:rsid w:val="00AC26FD"/>
    <w:rsid w:val="00AF0D04"/>
    <w:rsid w:val="00AF1168"/>
    <w:rsid w:val="00B54803"/>
    <w:rsid w:val="00B97A1E"/>
    <w:rsid w:val="00BB2B3D"/>
    <w:rsid w:val="00BC249D"/>
    <w:rsid w:val="00C069B4"/>
    <w:rsid w:val="00C302EE"/>
    <w:rsid w:val="00C55F0B"/>
    <w:rsid w:val="00C57C87"/>
    <w:rsid w:val="00CB07F0"/>
    <w:rsid w:val="00CD22BE"/>
    <w:rsid w:val="00CF5F58"/>
    <w:rsid w:val="00D3324E"/>
    <w:rsid w:val="00D449BA"/>
    <w:rsid w:val="00D4662D"/>
    <w:rsid w:val="00D720EA"/>
    <w:rsid w:val="00D97489"/>
    <w:rsid w:val="00DE7766"/>
    <w:rsid w:val="00E33FCE"/>
    <w:rsid w:val="00E4599C"/>
    <w:rsid w:val="00E64C2A"/>
    <w:rsid w:val="00E85A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814235"/>
  <w15:docId w15:val="{49A40CAD-E442-4378-9AC5-7A368C73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CF5F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F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CF5F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vink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vin.kao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vin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32BD0B5729A42DFBF936AC2919A9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E8CA3-0B97-4C62-AE04-4A3AB925F28B}"/>
      </w:docPartPr>
      <w:docPartBody>
        <w:p w:rsidR="00DA4FA0" w:rsidRDefault="00DA4FA0">
          <w:pPr>
            <w:pStyle w:val="232BD0B5729A42DFBF936AC2919A96A6"/>
          </w:pPr>
          <w:r>
            <w:t>Summary</w:t>
          </w:r>
        </w:p>
      </w:docPartBody>
    </w:docPart>
    <w:docPart>
      <w:docPartPr>
        <w:name w:val="50248BB665654E4481B0788338A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0B781-85A4-4C80-AF1D-08825BD1A6AE}"/>
      </w:docPartPr>
      <w:docPartBody>
        <w:p w:rsidR="00DA4FA0" w:rsidRDefault="00DA4FA0">
          <w:pPr>
            <w:pStyle w:val="50248BB665654E4481B0788338A36EE0"/>
          </w:pPr>
          <w:r w:rsidRPr="00A84E65">
            <w:t>More than 7 years programming and application development experience.</w:t>
          </w:r>
        </w:p>
      </w:docPartBody>
    </w:docPart>
    <w:docPart>
      <w:docPartPr>
        <w:name w:val="FF47933F107F430684F9BCAD330B6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BAAA-DD89-40B8-8EB3-2526CE53D9E1}"/>
      </w:docPartPr>
      <w:docPartBody>
        <w:p w:rsidR="00DA4FA0" w:rsidRDefault="00DA4FA0">
          <w:pPr>
            <w:pStyle w:val="FF47933F107F430684F9BCAD330B6B2B"/>
          </w:pPr>
          <w:r>
            <w:t>Computer skills</w:t>
          </w:r>
        </w:p>
      </w:docPartBody>
    </w:docPart>
    <w:docPart>
      <w:docPartPr>
        <w:name w:val="3E437958433641A1838AC4DDF349A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149C5-AD00-4074-B9EE-A1237506073B}"/>
      </w:docPartPr>
      <w:docPartBody>
        <w:p w:rsidR="00DA4FA0" w:rsidRDefault="00DA4FA0">
          <w:pPr>
            <w:pStyle w:val="3E437958433641A1838AC4DDF349A773"/>
          </w:pPr>
          <w:r w:rsidRPr="00116379">
            <w:t>Languages</w:t>
          </w:r>
        </w:p>
      </w:docPartBody>
    </w:docPart>
    <w:docPart>
      <w:docPartPr>
        <w:name w:val="EFF11AEF8CC64F3B8EC9A9BA1A0A7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E692-F97E-4CBD-A340-F3235E08805F}"/>
      </w:docPartPr>
      <w:docPartBody>
        <w:p w:rsidR="00DA4FA0" w:rsidRDefault="00DA4FA0">
          <w:pPr>
            <w:pStyle w:val="EFF11AEF8CC64F3B8EC9A9BA1A0A7FAD"/>
          </w:pPr>
          <w:r>
            <w:t>Software</w:t>
          </w:r>
        </w:p>
      </w:docPartBody>
    </w:docPart>
    <w:docPart>
      <w:docPartPr>
        <w:name w:val="57A773DFFD8D46978388D719C3AE8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D9C7F-3AFA-42CC-BDE3-DFA2E245B9B4}"/>
      </w:docPartPr>
      <w:docPartBody>
        <w:p w:rsidR="00DA4FA0" w:rsidRDefault="00DA4FA0">
          <w:pPr>
            <w:pStyle w:val="57A773DFFD8D46978388D719C3AE883F"/>
          </w:pPr>
          <w:r>
            <w:t>Experience</w:t>
          </w:r>
        </w:p>
      </w:docPartBody>
    </w:docPart>
    <w:docPart>
      <w:docPartPr>
        <w:name w:val="4BFF57F08F69412E996BD2F2956D5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0170-5A0A-4AAB-8D4F-8F5D7CF744F2}"/>
      </w:docPartPr>
      <w:docPartBody>
        <w:p w:rsidR="00DA4FA0" w:rsidRDefault="00DA4FA0">
          <w:pPr>
            <w:pStyle w:val="4BFF57F08F69412E996BD2F2956D5852"/>
          </w:pPr>
          <w:r w:rsidRPr="00D4662D">
            <w:t>Primary responsibilities include design and development of server code.</w:t>
          </w:r>
        </w:p>
      </w:docPartBody>
    </w:docPart>
    <w:docPart>
      <w:docPartPr>
        <w:name w:val="5816E9F0F3904DCC9E6B4C506F0F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5298-9246-44CE-94CC-4CBD975FEF85}"/>
      </w:docPartPr>
      <w:docPartBody>
        <w:p w:rsidR="00DA4FA0" w:rsidRDefault="00DA4FA0">
          <w:pPr>
            <w:pStyle w:val="5816E9F0F3904DCC9E6B4C506F0F0EDF"/>
          </w:pPr>
          <w:r w:rsidRPr="00D4662D">
            <w:t xml:space="preserve">Developed and tested new financial reporting system </w:t>
          </w:r>
          <w:r w:rsidRPr="00D4662D">
            <w:t>using Visual Basic.</w:t>
          </w:r>
        </w:p>
      </w:docPartBody>
    </w:docPart>
    <w:docPart>
      <w:docPartPr>
        <w:name w:val="A18D8AA66E194AE1ADD26563BA47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1ABC-4562-4B91-8D94-08C0794F6A01}"/>
      </w:docPartPr>
      <w:docPartBody>
        <w:p w:rsidR="00DA4FA0" w:rsidRDefault="00DA4FA0">
          <w:pPr>
            <w:pStyle w:val="A18D8AA66E194AE1ADD26563BA47BCB1"/>
          </w:pPr>
          <w:r w:rsidRPr="00D4662D">
            <w:t>Performed Y2K modifications on existing financial software.</w:t>
          </w:r>
        </w:p>
      </w:docPartBody>
    </w:docPart>
    <w:docPart>
      <w:docPartPr>
        <w:name w:val="4087042D721D4401B36AC91FD193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7E709-3DEB-4836-8A8F-0874A8640211}"/>
      </w:docPartPr>
      <w:docPartBody>
        <w:p w:rsidR="00DA4FA0" w:rsidRDefault="00DA4FA0">
          <w:pPr>
            <w:pStyle w:val="4087042D721D4401B36AC91FD193B577"/>
          </w:pPr>
          <w:r w:rsidRPr="00D4662D">
            <w:t xml:space="preserve">Provided object-oriented design, programming and implementation support to the customer </w:t>
          </w:r>
          <w:r>
            <w:t>billing system, written in C++.</w:t>
          </w:r>
        </w:p>
      </w:docPartBody>
    </w:docPart>
    <w:docPart>
      <w:docPartPr>
        <w:name w:val="EB30CA8590F944D999A94BFAF088D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AAF44-771A-486D-8E3E-B21680C79480}"/>
      </w:docPartPr>
      <w:docPartBody>
        <w:p w:rsidR="00DA4FA0" w:rsidRDefault="00DA4FA0">
          <w:pPr>
            <w:pStyle w:val="EB30CA8590F944D999A94BFAF088DF8E"/>
          </w:pPr>
          <w:r w:rsidRPr="00D4662D">
            <w:t>Prepared test plans and data, and user documentation for</w:t>
          </w:r>
          <w:r w:rsidRPr="00D4662D">
            <w:t xml:space="preserve"> customer billing system.</w:t>
          </w:r>
        </w:p>
      </w:docPartBody>
    </w:docPart>
    <w:docPart>
      <w:docPartPr>
        <w:name w:val="1F11C2D087CE4066AD54B3CEEFD2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B89B-D979-47B2-8FEC-F419215EA902}"/>
      </w:docPartPr>
      <w:docPartBody>
        <w:p w:rsidR="00DA4FA0" w:rsidRDefault="00DA4FA0">
          <w:pPr>
            <w:pStyle w:val="1F11C2D087CE4066AD54B3CEEFD257A9"/>
          </w:pPr>
          <w:r w:rsidRPr="00D4662D">
            <w:t>Problem-solved hardware issues with fault-tolerant hard drives.</w:t>
          </w:r>
        </w:p>
      </w:docPartBody>
    </w:docPart>
    <w:docPart>
      <w:docPartPr>
        <w:name w:val="26F7073EEF204C29A2FA9D537979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2DD17-9D72-4289-948D-E98024694064}"/>
      </w:docPartPr>
      <w:docPartBody>
        <w:p w:rsidR="00DA4FA0" w:rsidRDefault="00DA4FA0">
          <w:pPr>
            <w:pStyle w:val="26F7073EEF204C29A2FA9D537979974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A0"/>
    <w:rsid w:val="00D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2BD0B5729A42DFBF936AC2919A96A6">
    <w:name w:val="232BD0B5729A42DFBF936AC2919A96A6"/>
  </w:style>
  <w:style w:type="paragraph" w:customStyle="1" w:styleId="50248BB665654E4481B0788338A36EE0">
    <w:name w:val="50248BB665654E4481B0788338A36EE0"/>
  </w:style>
  <w:style w:type="paragraph" w:customStyle="1" w:styleId="FF47933F107F430684F9BCAD330B6B2B">
    <w:name w:val="FF47933F107F430684F9BCAD330B6B2B"/>
  </w:style>
  <w:style w:type="paragraph" w:customStyle="1" w:styleId="3E437958433641A1838AC4DDF349A773">
    <w:name w:val="3E437958433641A1838AC4DDF349A773"/>
  </w:style>
  <w:style w:type="paragraph" w:customStyle="1" w:styleId="EFF11AEF8CC64F3B8EC9A9BA1A0A7FAD">
    <w:name w:val="EFF11AEF8CC64F3B8EC9A9BA1A0A7FAD"/>
  </w:style>
  <w:style w:type="paragraph" w:customStyle="1" w:styleId="57A773DFFD8D46978388D719C3AE883F">
    <w:name w:val="57A773DFFD8D46978388D719C3AE883F"/>
  </w:style>
  <w:style w:type="paragraph" w:customStyle="1" w:styleId="4BFF57F08F69412E996BD2F2956D5852">
    <w:name w:val="4BFF57F08F69412E996BD2F2956D5852"/>
  </w:style>
  <w:style w:type="paragraph" w:customStyle="1" w:styleId="5816E9F0F3904DCC9E6B4C506F0F0EDF">
    <w:name w:val="5816E9F0F3904DCC9E6B4C506F0F0EDF"/>
  </w:style>
  <w:style w:type="paragraph" w:customStyle="1" w:styleId="A18D8AA66E194AE1ADD26563BA47BCB1">
    <w:name w:val="A18D8AA66E194AE1ADD26563BA47BCB1"/>
  </w:style>
  <w:style w:type="paragraph" w:customStyle="1" w:styleId="4087042D721D4401B36AC91FD193B577">
    <w:name w:val="4087042D721D4401B36AC91FD193B577"/>
  </w:style>
  <w:style w:type="paragraph" w:customStyle="1" w:styleId="EB30CA8590F944D999A94BFAF088DF8E">
    <w:name w:val="EB30CA8590F944D999A94BFAF088DF8E"/>
  </w:style>
  <w:style w:type="paragraph" w:customStyle="1" w:styleId="1F11C2D087CE4066AD54B3CEEFD257A9">
    <w:name w:val="1F11C2D087CE4066AD54B3CEEFD257A9"/>
  </w:style>
  <w:style w:type="paragraph" w:customStyle="1" w:styleId="26F7073EEF204C29A2FA9D5379799748">
    <w:name w:val="26F7073EEF204C29A2FA9D5379799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Kalvin</dc:creator>
  <cp:lastModifiedBy>Kalvin Kao</cp:lastModifiedBy>
  <cp:revision>2</cp:revision>
  <dcterms:created xsi:type="dcterms:W3CDTF">2021-01-29T08:32:00Z</dcterms:created>
  <dcterms:modified xsi:type="dcterms:W3CDTF">2021-01-29T08:32:00Z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